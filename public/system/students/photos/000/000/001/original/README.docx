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FA1" w:rsidRDefault="000A4FA1" w:rsidP="002F2A7D">
      <w:pPr>
        <w:ind w:left="36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:rsidR="006A3848" w:rsidRPr="000A4FA1" w:rsidRDefault="000A4FA1" w:rsidP="00B673F8">
      <w:pPr>
        <w:pStyle w:val="ListParagraph"/>
        <w:numPr>
          <w:ilvl w:val="0"/>
          <w:numId w:val="24"/>
        </w:numPr>
        <w:bidi w:val="0"/>
      </w:pPr>
      <w:r>
        <w:t xml:space="preserve">Implementation by using of functions' pointers, instead of macros, allowing a generic use of the function 'findEq'. It will allow to declare vary of functions that will </w:t>
      </w:r>
      <w:r w:rsidR="00B673F8">
        <w:t>'implement'</w:t>
      </w:r>
      <w:r>
        <w:t xml:space="preserve"> a given </w:t>
      </w:r>
      <w:r w:rsidR="00B673F8">
        <w:t>'</w:t>
      </w:r>
      <w:r>
        <w:t>interface</w:t>
      </w:r>
      <w:r w:rsidR="00B673F8">
        <w:t>'</w:t>
      </w:r>
      <w:r>
        <w:t xml:space="preserve"> </w:t>
      </w:r>
      <w:r w:rsidR="006A3848">
        <w:t>(e.g. gets an integer and returns a double), and pass them to the functions as arguments. This use wouldn't be possible (at least not in an easy way) by using macros.</w:t>
      </w:r>
      <w:r w:rsidR="00B673F8">
        <w:t xml:space="preserve"> Also, </w:t>
      </w:r>
      <w:r w:rsidR="006A3848">
        <w:t xml:space="preserve"> </w:t>
      </w:r>
      <w:r w:rsidR="00B673F8">
        <w:t>t</w:t>
      </w:r>
      <w:r w:rsidR="006A3848">
        <w:t xml:space="preserve">he functions' declaration and the call to 'findEq' with them would be possible dynamically – </w:t>
      </w:r>
      <w:r w:rsidR="00B673F8">
        <w:t>at runtime.</w:t>
      </w:r>
    </w:p>
    <w:p w:rsidR="00C333B2" w:rsidRPr="002F2A7D" w:rsidRDefault="002F2A7D" w:rsidP="002F2A7D">
      <w:pPr>
        <w:ind w:left="360"/>
        <w:rPr>
          <w:rFonts w:hint="cs"/>
          <w:b/>
          <w:bCs/>
          <w:u w:val="single"/>
          <w:rtl/>
        </w:rPr>
      </w:pPr>
      <w:r w:rsidRPr="002F2A7D">
        <w:rPr>
          <w:rFonts w:hint="cs"/>
          <w:b/>
          <w:bCs/>
          <w:u w:val="single"/>
          <w:rtl/>
        </w:rPr>
        <w:t>שאלה 2</w:t>
      </w:r>
    </w:p>
    <w:p w:rsidR="002F2A7D" w:rsidRDefault="00D34A62" w:rsidP="00D34A62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הקוד יעבוד באופן תקין. הפלט יהיה -</w:t>
      </w:r>
      <w:r>
        <w:rPr>
          <w:rtl/>
        </w:rPr>
        <w:br/>
      </w:r>
      <w:r>
        <w:t>"5 is the last digit of 345</w:t>
      </w:r>
    </w:p>
    <w:p w:rsidR="00D34A62" w:rsidRDefault="00D34A62" w:rsidP="00D34A62">
      <w:pPr>
        <w:pStyle w:val="ListParagraph"/>
        <w:rPr>
          <w:rFonts w:hint="cs"/>
        </w:rPr>
      </w:pPr>
      <w:r>
        <w:t>3 is the last digit of 543"</w:t>
      </w:r>
    </w:p>
    <w:p w:rsidR="002F2A7D" w:rsidRDefault="00D34A62" w:rsidP="00D34A62">
      <w:pPr>
        <w:pStyle w:val="ListParagraph"/>
        <w:numPr>
          <w:ilvl w:val="0"/>
          <w:numId w:val="21"/>
        </w:numPr>
        <w:rPr>
          <w:rFonts w:hint="cs"/>
        </w:rPr>
      </w:pPr>
      <w:r>
        <w:rPr>
          <w:rFonts w:hint="cs"/>
          <w:rtl/>
        </w:rPr>
        <w:t xml:space="preserve">במצב זה הקוד לא ירוץ באופן תקין. מכיוון ש- </w:t>
      </w:r>
      <w:r>
        <w:t>retVal</w:t>
      </w:r>
      <w:r>
        <w:rPr>
          <w:rFonts w:hint="cs"/>
          <w:rtl/>
        </w:rPr>
        <w:t xml:space="preserve"> מוגדר כמשתנה סטטי, הוא יווצר ויאותחל רק בקריאה הראשונית לפונקציה </w:t>
      </w:r>
      <w:r>
        <w:t>'printLastDigit'</w:t>
      </w:r>
      <w:r>
        <w:rPr>
          <w:rFonts w:hint="cs"/>
          <w:rtl/>
        </w:rPr>
        <w:t xml:space="preserve">. לכן, בעת הקריאה השנייה לפונקציה, </w:t>
      </w:r>
      <w:r>
        <w:t>retVal</w:t>
      </w:r>
      <w:r>
        <w:rPr>
          <w:rFonts w:hint="cs"/>
          <w:rtl/>
        </w:rPr>
        <w:t xml:space="preserve"> יצביע עדיין להיכן שהצביע בקריאה הראשונה </w:t>
      </w:r>
      <w:r>
        <w:rPr>
          <w:rtl/>
        </w:rPr>
        <w:t>–</w:t>
      </w:r>
      <w:r>
        <w:rPr>
          <w:rFonts w:hint="cs"/>
          <w:rtl/>
        </w:rPr>
        <w:t xml:space="preserve"> זכרון שהיה מוקציה על המחסנית ושוחרר עם סיום הריצה של הפונקציה </w:t>
      </w:r>
      <w:r>
        <w:t>g</w:t>
      </w:r>
      <w:r>
        <w:rPr>
          <w:rFonts w:hint="cs"/>
          <w:rtl/>
        </w:rPr>
        <w:t xml:space="preserve">. לכן, הוא לאו דווקא יכיל ערך </w:t>
      </w:r>
      <w:r>
        <w:t>NULL</w:t>
      </w:r>
      <w:r>
        <w:rPr>
          <w:rFonts w:hint="cs"/>
          <w:rtl/>
        </w:rPr>
        <w:t>, ולא יאותחל עם המחרוזת החדשה, אלא ייגש לזיכרון שכבר שוחרר ולא קיים במחסנית,דבר שיביא להתנהגות לא צפוייה.</w:t>
      </w:r>
    </w:p>
    <w:p w:rsidR="002F2A7D" w:rsidRDefault="00D34A62" w:rsidP="00D34A62">
      <w:pPr>
        <w:pStyle w:val="ListParagraph"/>
        <w:numPr>
          <w:ilvl w:val="0"/>
          <w:numId w:val="21"/>
        </w:numPr>
        <w:rPr>
          <w:rFonts w:hint="cs"/>
        </w:rPr>
      </w:pPr>
      <w:r>
        <w:rPr>
          <w:rFonts w:hint="cs"/>
          <w:rtl/>
        </w:rPr>
        <w:t>במצב זה הקוד לא ירוץ באופן תקין. אמנם כעת הזיכרון</w:t>
      </w:r>
      <w:r w:rsidR="005F346D">
        <w:rPr>
          <w:rFonts w:hint="cs"/>
          <w:rtl/>
        </w:rPr>
        <w:t xml:space="preserve"> שיכיל את המחרוזת מהקריאה הראשונה לא ישוחרר עם סיום הריצה של הפונקציה </w:t>
      </w:r>
      <w:r w:rsidR="005F346D">
        <w:t>g</w:t>
      </w:r>
      <w:r w:rsidR="005F346D">
        <w:rPr>
          <w:rFonts w:hint="cs"/>
          <w:rtl/>
        </w:rPr>
        <w:t xml:space="preserve">, אך </w:t>
      </w:r>
      <w:r w:rsidR="005F346D">
        <w:t xml:space="preserve">retVal </w:t>
      </w:r>
      <w:r w:rsidR="005F346D">
        <w:rPr>
          <w:rFonts w:hint="cs"/>
          <w:rtl/>
        </w:rPr>
        <w:t xml:space="preserve"> הסטטי עדיין יצביע עליו גם בעת הריצה השנייה ולא יאותחל להצביע למחרוזת השנייה. מכיוון שהפונקציה </w:t>
      </w:r>
      <w:r w:rsidR="005F346D">
        <w:t>'printLastDigit'</w:t>
      </w:r>
      <w:r w:rsidR="005F346D">
        <w:rPr>
          <w:rFonts w:hint="cs"/>
          <w:rtl/>
        </w:rPr>
        <w:t xml:space="preserve"> מחזירה את </w:t>
      </w:r>
      <w:r w:rsidR="005F346D">
        <w:t>retVal</w:t>
      </w:r>
      <w:r w:rsidR="005F346D">
        <w:rPr>
          <w:rFonts w:hint="cs"/>
          <w:rtl/>
        </w:rPr>
        <w:t xml:space="preserve">, התוכנית תדפיס פעמיים את המחרוזת הראשונה ("345"), אך את הספרה האחרונה הפונקציה מדפיסה ע"י גישה ישירה למחרוזת שהועברה אליה, ולכן מה שיודפס יהיה </w:t>
      </w:r>
      <w:r w:rsidR="005F346D">
        <w:rPr>
          <w:rtl/>
        </w:rPr>
        <w:t>–</w:t>
      </w:r>
    </w:p>
    <w:p w:rsidR="005F346D" w:rsidRDefault="005F346D" w:rsidP="005F346D">
      <w:pPr>
        <w:pStyle w:val="ListParagraph"/>
      </w:pPr>
      <w:r>
        <w:t>"5 is the last digit of 345</w:t>
      </w:r>
    </w:p>
    <w:p w:rsidR="005F346D" w:rsidRDefault="005F346D" w:rsidP="005F346D">
      <w:pPr>
        <w:pStyle w:val="ListParagraph"/>
      </w:pPr>
      <w:r>
        <w:t>3 is the last digit of 345"</w:t>
      </w:r>
    </w:p>
    <w:p w:rsidR="002F2A7D" w:rsidRDefault="002F2A7D" w:rsidP="002F2A7D">
      <w:pPr>
        <w:ind w:left="360"/>
        <w:rPr>
          <w:rFonts w:hint="cs"/>
          <w:b/>
          <w:bCs/>
          <w:u w:val="single"/>
          <w:rtl/>
        </w:rPr>
      </w:pPr>
      <w:r w:rsidRPr="002F2A7D">
        <w:rPr>
          <w:rFonts w:hint="cs"/>
          <w:b/>
          <w:bCs/>
          <w:u w:val="single"/>
          <w:rtl/>
        </w:rPr>
        <w:t>שאלה 3</w:t>
      </w:r>
    </w:p>
    <w:p w:rsidR="002F2A7D" w:rsidRDefault="002F2A7D" w:rsidP="002F2A7D">
      <w:pPr>
        <w:pStyle w:val="ListParagraph"/>
        <w:numPr>
          <w:ilvl w:val="0"/>
          <w:numId w:val="22"/>
        </w:numPr>
        <w:rPr>
          <w:rFonts w:hint="cs"/>
        </w:rPr>
      </w:pPr>
      <w:r>
        <w:rPr>
          <w:rFonts w:hint="cs"/>
          <w:rtl/>
        </w:rPr>
        <w:t>נכון</w:t>
      </w:r>
    </w:p>
    <w:p w:rsidR="002F2A7D" w:rsidRDefault="002F2A7D" w:rsidP="002F2A7D">
      <w:pPr>
        <w:pStyle w:val="ListParagraph"/>
        <w:numPr>
          <w:ilvl w:val="0"/>
          <w:numId w:val="22"/>
        </w:numPr>
        <w:rPr>
          <w:rFonts w:hint="cs"/>
        </w:rPr>
      </w:pPr>
      <w:r>
        <w:rPr>
          <w:rFonts w:hint="cs"/>
          <w:rtl/>
        </w:rPr>
        <w:t>נכון</w:t>
      </w:r>
    </w:p>
    <w:p w:rsidR="002F2A7D" w:rsidRDefault="002F2A7D" w:rsidP="002F2A7D">
      <w:pPr>
        <w:pStyle w:val="ListParagraph"/>
        <w:numPr>
          <w:ilvl w:val="0"/>
          <w:numId w:val="22"/>
        </w:numPr>
        <w:rPr>
          <w:rFonts w:hint="cs"/>
        </w:rPr>
      </w:pPr>
      <w:r>
        <w:rPr>
          <w:rFonts w:hint="cs"/>
          <w:rtl/>
        </w:rPr>
        <w:t>נכון</w:t>
      </w:r>
    </w:p>
    <w:p w:rsidR="002F2A7D" w:rsidRDefault="002F2A7D" w:rsidP="002F2A7D">
      <w:pPr>
        <w:pStyle w:val="ListParagraph"/>
        <w:numPr>
          <w:ilvl w:val="0"/>
          <w:numId w:val="22"/>
        </w:numPr>
        <w:rPr>
          <w:rFonts w:hint="cs"/>
        </w:rPr>
      </w:pPr>
      <w:r>
        <w:rPr>
          <w:rFonts w:hint="cs"/>
          <w:rtl/>
        </w:rPr>
        <w:t>נכון</w:t>
      </w:r>
    </w:p>
    <w:p w:rsidR="002F2A7D" w:rsidRDefault="002F2A7D" w:rsidP="002F2A7D">
      <w:pPr>
        <w:pStyle w:val="ListParagraph"/>
        <w:numPr>
          <w:ilvl w:val="0"/>
          <w:numId w:val="22"/>
        </w:numPr>
        <w:rPr>
          <w:rFonts w:hint="cs"/>
        </w:rPr>
      </w:pPr>
      <w:r>
        <w:rPr>
          <w:rFonts w:hint="cs"/>
          <w:rtl/>
        </w:rPr>
        <w:t>נכון</w:t>
      </w:r>
    </w:p>
    <w:p w:rsidR="002F2A7D" w:rsidRDefault="002F2A7D" w:rsidP="002F2A7D">
      <w:pPr>
        <w:ind w:left="36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4</w:t>
      </w:r>
    </w:p>
    <w:p w:rsidR="00341EBC" w:rsidRPr="00341EBC" w:rsidRDefault="00341EBC" w:rsidP="00341EBC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  <w:rtl/>
        </w:rPr>
      </w:pPr>
      <w:r>
        <w:t xml:space="preserve"> </w:t>
      </w:r>
      <w:r>
        <w:rPr>
          <w:rFonts w:ascii="Consolas" w:hAnsi="Consolas" w:cs="Consolas"/>
          <w:sz w:val="19"/>
          <w:szCs w:val="19"/>
        </w:rPr>
        <w:tab/>
      </w:r>
    </w:p>
    <w:p w:rsidR="00341EBC" w:rsidRDefault="00341EBC" w:rsidP="00341EBC">
      <w:pPr>
        <w:pStyle w:val="ListParagraph"/>
        <w:numPr>
          <w:ilvl w:val="0"/>
          <w:numId w:val="23"/>
        </w:numPr>
        <w:rPr>
          <w:rFonts w:hint="cs"/>
        </w:rPr>
      </w:pPr>
      <w:r>
        <w:t xml:space="preserve"> </w:t>
      </w:r>
    </w:p>
    <w:p w:rsidR="00341EBC" w:rsidRDefault="005F346D" w:rsidP="00341EBC">
      <w:pPr>
        <w:pStyle w:val="ListParagraph"/>
        <w:numPr>
          <w:ilvl w:val="0"/>
          <w:numId w:val="23"/>
        </w:numPr>
        <w:rPr>
          <w:rFonts w:hint="cs"/>
        </w:rPr>
      </w:pPr>
      <w:r w:rsidRPr="00341EBC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.65pt;margin-top:15.25pt;width:476.8pt;height:83.35pt;z-index:251660288;mso-width-relative:margin;mso-height-relative:margin">
            <v:textbox style="mso-next-textbox:#_x0000_s1026">
              <w:txbxContent>
                <w:p w:rsidR="00341EBC" w:rsidRPr="00341EBC" w:rsidRDefault="00341EBC" w:rsidP="00341EBC">
                  <w:r>
                    <w:rPr>
                      <w:rFonts w:hint="cs"/>
                      <w:rtl/>
                    </w:rPr>
                    <w:t xml:space="preserve">שורה 1 </w:t>
                  </w:r>
                  <w:r>
                    <w:rPr>
                      <w:rtl/>
                    </w:rPr>
                    <w:t>–</w:t>
                  </w:r>
                  <w:r>
                    <w:rPr>
                      <w:rtl/>
                    </w:rPr>
                    <w:br/>
                  </w:r>
                  <w:r w:rsidRPr="00341EBC">
                    <w:rPr>
                      <w:rFonts w:ascii="Consolas" w:hAnsi="Consolas" w:cs="Consolas"/>
                      <w:sz w:val="19"/>
                      <w:szCs w:val="19"/>
                    </w:rPr>
                    <w:t>ConstElement</w:t>
                  </w:r>
                  <w:r w:rsidRPr="00341EBC">
                    <w:rPr>
                      <w:rFonts w:ascii="Consolas" w:hAnsi="Consolas" w:cs="Consolas"/>
                      <w:b/>
                      <w:bCs/>
                      <w:sz w:val="19"/>
                      <w:szCs w:val="19"/>
                    </w:rPr>
                    <w:t xml:space="preserve"> </w:t>
                  </w:r>
                  <w:r w:rsidRPr="00341EBC">
                    <w:rPr>
                      <w:rFonts w:ascii="Consolas" w:hAnsi="Consolas" w:cs="Consolas"/>
                      <w:sz w:val="19"/>
                      <w:szCs w:val="19"/>
                    </w:rPr>
                    <w:t>*arrToSort,</w:t>
                  </w:r>
                  <w:r w:rsidRPr="00341EBC">
                    <w:rPr>
                      <w:rFonts w:ascii="Consolas" w:hAnsi="Consolas" w:cs="Consolas"/>
                      <w:b/>
                      <w:bCs/>
                      <w:sz w:val="19"/>
                      <w:szCs w:val="19"/>
                    </w:rPr>
                    <w:t xml:space="preserve"> </w:t>
                  </w:r>
                  <w:r w:rsidRPr="00341EBC">
                    <w:rPr>
                      <w:rFonts w:ascii="Consolas" w:hAnsi="Consolas" w:cs="Consolas"/>
                      <w:sz w:val="19"/>
                      <w:szCs w:val="19"/>
                    </w:rPr>
                    <w:t>int</w:t>
                  </w:r>
                  <w:r w:rsidRPr="00341EBC">
                    <w:rPr>
                      <w:rFonts w:ascii="Consolas" w:hAnsi="Consolas" w:cs="Consolas"/>
                      <w:b/>
                      <w:bCs/>
                      <w:sz w:val="19"/>
                      <w:szCs w:val="19"/>
                    </w:rPr>
                    <w:t xml:space="preserve"> </w:t>
                  </w:r>
                  <w:r w:rsidRPr="00341EBC">
                    <w:rPr>
                      <w:rFonts w:ascii="Consolas" w:hAnsi="Consolas" w:cs="Consolas"/>
                      <w:sz w:val="19"/>
                      <w:szCs w:val="19"/>
                    </w:rPr>
                    <w:t>arrSize,</w:t>
                  </w:r>
                  <w:r w:rsidRPr="00341EBC">
                    <w:rPr>
                      <w:rFonts w:ascii="Consolas" w:hAnsi="Consolas" w:cs="Consolas"/>
                      <w:b/>
                      <w:bCs/>
                      <w:sz w:val="19"/>
                      <w:szCs w:val="19"/>
                    </w:rPr>
                    <w:t xml:space="preserve"> </w:t>
                  </w:r>
                  <w:r w:rsidRPr="00341EBC">
                    <w:rPr>
                      <w:rFonts w:ascii="Consolas" w:hAnsi="Consolas" w:cs="Consolas"/>
                      <w:sz w:val="19"/>
                      <w:szCs w:val="19"/>
                    </w:rPr>
                    <w:t>int</w:t>
                  </w:r>
                  <w:r w:rsidRPr="00341EBC">
                    <w:rPr>
                      <w:rFonts w:ascii="Consolas" w:hAnsi="Consolas" w:cs="Consolas"/>
                      <w:b/>
                      <w:bCs/>
                      <w:sz w:val="19"/>
                      <w:szCs w:val="19"/>
                    </w:rPr>
                    <w:t xml:space="preserve"> </w:t>
                  </w:r>
                  <w:r w:rsidRPr="00341EBC">
                    <w:rPr>
                      <w:rFonts w:ascii="Consolas" w:hAnsi="Consolas" w:cs="Consolas"/>
                      <w:sz w:val="19"/>
                      <w:szCs w:val="19"/>
                    </w:rPr>
                    <w:t>(*compare)(ConstElement</w:t>
                  </w:r>
                  <w:r w:rsidRPr="00341EBC">
                    <w:rPr>
                      <w:rFonts w:ascii="Consolas" w:hAnsi="Consolas" w:cs="Consolas"/>
                      <w:b/>
                      <w:bCs/>
                      <w:sz w:val="19"/>
                      <w:szCs w:val="19"/>
                    </w:rPr>
                    <w:t xml:space="preserve"> </w:t>
                  </w:r>
                  <w:r w:rsidRPr="00341EBC">
                    <w:rPr>
                      <w:rFonts w:ascii="Consolas" w:hAnsi="Consolas" w:cs="Consolas"/>
                      <w:sz w:val="19"/>
                      <w:szCs w:val="19"/>
                    </w:rPr>
                    <w:t>a</w:t>
                  </w:r>
                  <w:r w:rsidR="00690804">
                    <w:rPr>
                      <w:rFonts w:ascii="Consolas" w:hAnsi="Consolas" w:cs="Consolas"/>
                      <w:sz w:val="19"/>
                      <w:szCs w:val="19"/>
                    </w:rPr>
                    <w:t>[]</w:t>
                  </w:r>
                  <w:r w:rsidRPr="00341EBC">
                    <w:rPr>
                      <w:rFonts w:ascii="Consolas" w:hAnsi="Consolas" w:cs="Consolas"/>
                      <w:sz w:val="19"/>
                      <w:szCs w:val="19"/>
                    </w:rPr>
                    <w:t>,</w:t>
                  </w:r>
                  <w:r w:rsidRPr="00341EBC">
                    <w:rPr>
                      <w:rFonts w:ascii="Consolas" w:hAnsi="Consolas" w:cs="Consolas"/>
                      <w:b/>
                      <w:bCs/>
                      <w:sz w:val="19"/>
                      <w:szCs w:val="19"/>
                    </w:rPr>
                    <w:t xml:space="preserve"> </w:t>
                  </w:r>
                  <w:r w:rsidRPr="00341EBC">
                    <w:rPr>
                      <w:rFonts w:ascii="Consolas" w:hAnsi="Consolas" w:cs="Consolas"/>
                      <w:sz w:val="19"/>
                      <w:szCs w:val="19"/>
                    </w:rPr>
                    <w:t>ConstElement</w:t>
                  </w:r>
                  <w:r w:rsidRPr="00341EBC">
                    <w:rPr>
                      <w:rFonts w:ascii="Consolas" w:hAnsi="Consolas" w:cs="Consolas"/>
                      <w:b/>
                      <w:bCs/>
                      <w:sz w:val="19"/>
                      <w:szCs w:val="19"/>
                    </w:rPr>
                    <w:t xml:space="preserve"> </w:t>
                  </w:r>
                  <w:r w:rsidRPr="00341EBC">
                    <w:rPr>
                      <w:rFonts w:ascii="Consolas" w:hAnsi="Consolas" w:cs="Consolas"/>
                      <w:sz w:val="19"/>
                      <w:szCs w:val="19"/>
                    </w:rPr>
                    <w:t>b)</w:t>
                  </w:r>
                </w:p>
                <w:p w:rsidR="00341EBC" w:rsidRDefault="00341EBC" w:rsidP="00341EBC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שורה 2 </w:t>
                  </w:r>
                  <w:r>
                    <w:rPr>
                      <w:rtl/>
                    </w:rPr>
                    <w:t>–</w:t>
                  </w:r>
                </w:p>
                <w:p w:rsidR="00341EBC" w:rsidRPr="00341EBC" w:rsidRDefault="00341EBC" w:rsidP="00341EBC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341EBC">
                    <w:rPr>
                      <w:rFonts w:ascii="Consolas" w:hAnsi="Consolas" w:cs="Consolas"/>
                      <w:sz w:val="19"/>
                      <w:szCs w:val="19"/>
                    </w:rPr>
                    <w:t>(*compare)(arrToSort[it+1],</w:t>
                  </w:r>
                  <w:r w:rsidRPr="00341EBC">
                    <w:rPr>
                      <w:rFonts w:ascii="Consolas" w:hAnsi="Consolas" w:cs="Consolas"/>
                      <w:b/>
                      <w:bCs/>
                      <w:sz w:val="19"/>
                      <w:szCs w:val="19"/>
                    </w:rPr>
                    <w:t xml:space="preserve"> </w:t>
                  </w:r>
                  <w:r w:rsidRPr="00341EBC">
                    <w:rPr>
                      <w:rFonts w:ascii="Consolas" w:hAnsi="Consolas" w:cs="Consolas"/>
                      <w:sz w:val="19"/>
                      <w:szCs w:val="19"/>
                    </w:rPr>
                    <w:t>arrToSort[it])</w:t>
                  </w:r>
                </w:p>
                <w:p w:rsidR="00341EBC" w:rsidRDefault="00341EBC" w:rsidP="00341EBC"/>
              </w:txbxContent>
            </v:textbox>
          </v:shape>
        </w:pict>
      </w:r>
      <w:r w:rsidR="00341EBC">
        <w:rPr>
          <w:rFonts w:hint="cs"/>
          <w:rtl/>
        </w:rPr>
        <w:t xml:space="preserve">  </w:t>
      </w:r>
      <w:r w:rsidR="00341EBC">
        <w:rPr>
          <w:rtl/>
        </w:rPr>
        <w:br/>
      </w:r>
      <w:r w:rsidR="00341EBC">
        <w:rPr>
          <w:rFonts w:hint="cs"/>
          <w:rtl/>
        </w:rPr>
        <w:br/>
      </w:r>
      <w:r w:rsidR="00341EBC">
        <w:rPr>
          <w:rFonts w:hint="cs"/>
          <w:rtl/>
        </w:rPr>
        <w:br/>
      </w:r>
      <w:r w:rsidR="00341EBC">
        <w:rPr>
          <w:rFonts w:hint="cs"/>
          <w:rtl/>
        </w:rPr>
        <w:br/>
      </w:r>
      <w:r w:rsidR="00341EBC">
        <w:rPr>
          <w:rFonts w:hint="cs"/>
          <w:rtl/>
        </w:rPr>
        <w:br/>
        <w:t xml:space="preserve"> </w:t>
      </w:r>
    </w:p>
    <w:p w:rsidR="005F346D" w:rsidRDefault="005F346D" w:rsidP="00341EBC">
      <w:pPr>
        <w:ind w:left="360"/>
        <w:rPr>
          <w:rFonts w:hint="cs"/>
          <w:b/>
          <w:bCs/>
          <w:u w:val="single"/>
          <w:rtl/>
        </w:rPr>
      </w:pPr>
    </w:p>
    <w:p w:rsidR="00341EBC" w:rsidRDefault="00341EBC" w:rsidP="00341EBC">
      <w:pPr>
        <w:ind w:left="36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5</w:t>
      </w:r>
    </w:p>
    <w:p w:rsidR="005F346D" w:rsidRDefault="005F346D" w:rsidP="005F346D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הבעיה בקוד החדש שכתב המרצה היא בארגומנט ששלח לפונקציה </w:t>
      </w:r>
      <w:r>
        <w:t>'fillStudentsGrades'</w:t>
      </w:r>
      <w:r>
        <w:rPr>
          <w:rFonts w:hint="cs"/>
          <w:rtl/>
        </w:rPr>
        <w:t xml:space="preserve">. כוונתו היא לשלוח </w:t>
      </w:r>
      <w:r w:rsidR="00212A8F">
        <w:rPr>
          <w:rFonts w:hint="cs"/>
          <w:rtl/>
        </w:rPr>
        <w:t xml:space="preserve">מצביע לאיבר השני במערך, אך מכיוון שהפונקציה </w:t>
      </w:r>
      <w:r w:rsidR="00212A8F">
        <w:t>malloc</w:t>
      </w:r>
      <w:r w:rsidR="00212A8F">
        <w:rPr>
          <w:rFonts w:hint="cs"/>
          <w:rtl/>
        </w:rPr>
        <w:t xml:space="preserve"> מחזירה </w:t>
      </w:r>
      <w:r w:rsidR="00212A8F">
        <w:t>void*</w:t>
      </w:r>
      <w:r w:rsidR="00212A8F">
        <w:rPr>
          <w:rFonts w:hint="cs"/>
          <w:rtl/>
        </w:rPr>
        <w:t xml:space="preserve">, הקומפיילר לא "יודע" שאנו מתייחסים לזיכרון כמערך של </w:t>
      </w:r>
      <w:r w:rsidR="00212A8F">
        <w:t>doubles</w:t>
      </w:r>
      <w:r w:rsidR="00212A8F">
        <w:rPr>
          <w:rFonts w:hint="cs"/>
          <w:rtl/>
        </w:rPr>
        <w:t>, ולכן הוא לא ידע כיצד להתמודד עם ה'</w:t>
      </w:r>
      <w:r w:rsidR="00212A8F">
        <w:t>+1</w:t>
      </w:r>
      <w:r w:rsidR="00212A8F">
        <w:rPr>
          <w:rFonts w:hint="cs"/>
          <w:rtl/>
        </w:rPr>
        <w:t>' שהמרצה העביר. אם נעשה קאסטינג ל-</w:t>
      </w:r>
      <w:r w:rsidR="00212A8F">
        <w:t>(double*)</w:t>
      </w:r>
      <w:r w:rsidR="00212A8F">
        <w:rPr>
          <w:rFonts w:hint="cs"/>
          <w:rtl/>
        </w:rPr>
        <w:t>, התוכנית תעבוד כפי שהמרצה רצה. כלומר, הקריאה לפונקציה תיראה כך:</w:t>
      </w:r>
    </w:p>
    <w:p w:rsidR="00341EBC" w:rsidRPr="00341EBC" w:rsidRDefault="00212A8F" w:rsidP="00212A8F">
      <w:pPr>
        <w:bidi w:val="0"/>
        <w:ind w:left="360"/>
      </w:pPr>
      <w:r>
        <w:rPr>
          <w:rFonts w:ascii="Times New Roman" w:hAnsi="Times New Roman" w:cs="Times New Roman"/>
          <w:sz w:val="24"/>
          <w:szCs w:val="24"/>
        </w:rPr>
        <w:t>double *studGrades = fillStudentsGrades(</w:t>
      </w:r>
      <w:r w:rsidR="00073C8C">
        <w:rPr>
          <w:rFonts w:ascii="Times New Roman" w:hAnsi="Times New Roman" w:cs="Times New Roman"/>
          <w:sz w:val="24"/>
          <w:szCs w:val="24"/>
        </w:rPr>
        <w:t>(double*)</w:t>
      </w:r>
      <w:r>
        <w:rPr>
          <w:rFonts w:ascii="Times New Roman" w:hAnsi="Times New Roman" w:cs="Times New Roman"/>
          <w:sz w:val="24"/>
          <w:szCs w:val="24"/>
        </w:rPr>
        <w:t>malloc(sizeof(double) * (gNumStudents+1))+1);</w:t>
      </w:r>
    </w:p>
    <w:sectPr w:rsidR="00341EBC" w:rsidRPr="00341EBC" w:rsidSect="005548F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3E4D"/>
    <w:multiLevelType w:val="hybridMultilevel"/>
    <w:tmpl w:val="AB743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A7896"/>
    <w:multiLevelType w:val="multilevel"/>
    <w:tmpl w:val="0409001D"/>
    <w:numStyleLink w:val="Style1"/>
  </w:abstractNum>
  <w:abstractNum w:abstractNumId="2">
    <w:nsid w:val="0D1E7132"/>
    <w:multiLevelType w:val="hybridMultilevel"/>
    <w:tmpl w:val="5BFA2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E00B9"/>
    <w:multiLevelType w:val="hybridMultilevel"/>
    <w:tmpl w:val="066A60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81E8C"/>
    <w:multiLevelType w:val="hybridMultilevel"/>
    <w:tmpl w:val="4DCCD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74094"/>
    <w:multiLevelType w:val="hybridMultilevel"/>
    <w:tmpl w:val="4DCCD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A55164"/>
    <w:multiLevelType w:val="hybridMultilevel"/>
    <w:tmpl w:val="5BAC298A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7">
    <w:nsid w:val="1F08350A"/>
    <w:multiLevelType w:val="hybridMultilevel"/>
    <w:tmpl w:val="F746E4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0B86C24"/>
    <w:multiLevelType w:val="multilevel"/>
    <w:tmpl w:val="68F4F2AA"/>
    <w:styleLink w:val="Sty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1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A13B6"/>
    <w:multiLevelType w:val="hybridMultilevel"/>
    <w:tmpl w:val="075A8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8E51BD"/>
    <w:multiLevelType w:val="multilevel"/>
    <w:tmpl w:val="0409001D"/>
    <w:numStyleLink w:val="Style1"/>
  </w:abstractNum>
  <w:abstractNum w:abstractNumId="11">
    <w:nsid w:val="3CCF0873"/>
    <w:multiLevelType w:val="hybridMultilevel"/>
    <w:tmpl w:val="79BEC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28201A2">
      <w:start w:val="1"/>
      <w:numFmt w:val="hebrew1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F9799C"/>
    <w:multiLevelType w:val="hybridMultilevel"/>
    <w:tmpl w:val="22E61C18"/>
    <w:lvl w:ilvl="0" w:tplc="6BE47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C7F7BBF"/>
    <w:multiLevelType w:val="hybridMultilevel"/>
    <w:tmpl w:val="EFDC4D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26502F"/>
    <w:multiLevelType w:val="hybridMultilevel"/>
    <w:tmpl w:val="D5640444"/>
    <w:lvl w:ilvl="0" w:tplc="FC062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41B6414"/>
    <w:multiLevelType w:val="hybridMultilevel"/>
    <w:tmpl w:val="6058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2C04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7AE7A0A"/>
    <w:multiLevelType w:val="hybridMultilevel"/>
    <w:tmpl w:val="7E96A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D10D4D"/>
    <w:multiLevelType w:val="hybridMultilevel"/>
    <w:tmpl w:val="FCDE5A3E"/>
    <w:lvl w:ilvl="0" w:tplc="E8327AAE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9">
    <w:nsid w:val="6C971DA2"/>
    <w:multiLevelType w:val="hybridMultilevel"/>
    <w:tmpl w:val="57164C48"/>
    <w:lvl w:ilvl="0" w:tplc="54F2294A">
      <w:start w:val="9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0">
    <w:nsid w:val="732E6A56"/>
    <w:multiLevelType w:val="hybridMultilevel"/>
    <w:tmpl w:val="A7867366"/>
    <w:lvl w:ilvl="0" w:tplc="E5C8A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8593ECF"/>
    <w:multiLevelType w:val="hybridMultilevel"/>
    <w:tmpl w:val="B156A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4C096D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hebrew1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B9D005C"/>
    <w:multiLevelType w:val="hybridMultilevel"/>
    <w:tmpl w:val="B980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21"/>
  </w:num>
  <w:num w:numId="4">
    <w:abstractNumId w:val="15"/>
  </w:num>
  <w:num w:numId="5">
    <w:abstractNumId w:val="11"/>
  </w:num>
  <w:num w:numId="6">
    <w:abstractNumId w:val="18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  <w:num w:numId="11">
    <w:abstractNumId w:val="6"/>
  </w:num>
  <w:num w:numId="12">
    <w:abstractNumId w:val="19"/>
  </w:num>
  <w:num w:numId="13">
    <w:abstractNumId w:val="22"/>
  </w:num>
  <w:num w:numId="14">
    <w:abstractNumId w:val="1"/>
  </w:num>
  <w:num w:numId="15">
    <w:abstractNumId w:val="10"/>
  </w:num>
  <w:num w:numId="16">
    <w:abstractNumId w:val="16"/>
  </w:num>
  <w:num w:numId="17">
    <w:abstractNumId w:val="8"/>
  </w:num>
  <w:num w:numId="18">
    <w:abstractNumId w:val="14"/>
  </w:num>
  <w:num w:numId="19">
    <w:abstractNumId w:val="20"/>
  </w:num>
  <w:num w:numId="20">
    <w:abstractNumId w:val="12"/>
  </w:num>
  <w:num w:numId="21">
    <w:abstractNumId w:val="3"/>
  </w:num>
  <w:num w:numId="22">
    <w:abstractNumId w:val="13"/>
  </w:num>
  <w:num w:numId="23">
    <w:abstractNumId w:val="17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defaultTabStop w:val="720"/>
  <w:drawingGridHorizontalSpacing w:val="110"/>
  <w:displayHorizontalDrawingGridEvery w:val="2"/>
  <w:characterSpacingControl w:val="doNotCompress"/>
  <w:compat/>
  <w:rsids>
    <w:rsidRoot w:val="002F2A7D"/>
    <w:rsid w:val="00002464"/>
    <w:rsid w:val="00006D7A"/>
    <w:rsid w:val="00022AED"/>
    <w:rsid w:val="00030DE0"/>
    <w:rsid w:val="0003363D"/>
    <w:rsid w:val="00045984"/>
    <w:rsid w:val="00045C87"/>
    <w:rsid w:val="000463B4"/>
    <w:rsid w:val="00047996"/>
    <w:rsid w:val="000537C7"/>
    <w:rsid w:val="00055354"/>
    <w:rsid w:val="0005690F"/>
    <w:rsid w:val="00073C8C"/>
    <w:rsid w:val="00075DCB"/>
    <w:rsid w:val="00082B2F"/>
    <w:rsid w:val="000970EE"/>
    <w:rsid w:val="000A02F1"/>
    <w:rsid w:val="000A1F86"/>
    <w:rsid w:val="000A4FA1"/>
    <w:rsid w:val="000B5B7D"/>
    <w:rsid w:val="000C5749"/>
    <w:rsid w:val="000F3553"/>
    <w:rsid w:val="001207CF"/>
    <w:rsid w:val="00131877"/>
    <w:rsid w:val="0013192F"/>
    <w:rsid w:val="00132D75"/>
    <w:rsid w:val="00140EDA"/>
    <w:rsid w:val="001904F6"/>
    <w:rsid w:val="001A4A1A"/>
    <w:rsid w:val="001B04E7"/>
    <w:rsid w:val="001B3F2E"/>
    <w:rsid w:val="001B47B0"/>
    <w:rsid w:val="001C05E2"/>
    <w:rsid w:val="001C2CC2"/>
    <w:rsid w:val="001D15D8"/>
    <w:rsid w:val="001D50B1"/>
    <w:rsid w:val="001F0C6D"/>
    <w:rsid w:val="001F1112"/>
    <w:rsid w:val="001F5978"/>
    <w:rsid w:val="00212A8F"/>
    <w:rsid w:val="00213556"/>
    <w:rsid w:val="00216A34"/>
    <w:rsid w:val="0022138E"/>
    <w:rsid w:val="00236A01"/>
    <w:rsid w:val="00245549"/>
    <w:rsid w:val="00251BC0"/>
    <w:rsid w:val="00274A1D"/>
    <w:rsid w:val="002810EA"/>
    <w:rsid w:val="0028361A"/>
    <w:rsid w:val="0029199D"/>
    <w:rsid w:val="00292EA1"/>
    <w:rsid w:val="002962AE"/>
    <w:rsid w:val="002A22AD"/>
    <w:rsid w:val="002A471D"/>
    <w:rsid w:val="002D4FA8"/>
    <w:rsid w:val="002D53EB"/>
    <w:rsid w:val="002F1BA1"/>
    <w:rsid w:val="002F2A7D"/>
    <w:rsid w:val="0030505F"/>
    <w:rsid w:val="00310FAA"/>
    <w:rsid w:val="00341EBC"/>
    <w:rsid w:val="003540D4"/>
    <w:rsid w:val="003551E9"/>
    <w:rsid w:val="00361FB5"/>
    <w:rsid w:val="003A1E16"/>
    <w:rsid w:val="003B04EB"/>
    <w:rsid w:val="003B21A3"/>
    <w:rsid w:val="003B3D6C"/>
    <w:rsid w:val="003B442D"/>
    <w:rsid w:val="003B5C18"/>
    <w:rsid w:val="003D41ED"/>
    <w:rsid w:val="00435D4C"/>
    <w:rsid w:val="0043733B"/>
    <w:rsid w:val="004423FD"/>
    <w:rsid w:val="00454351"/>
    <w:rsid w:val="004622C1"/>
    <w:rsid w:val="00465203"/>
    <w:rsid w:val="004863E1"/>
    <w:rsid w:val="004B1414"/>
    <w:rsid w:val="004B2F8D"/>
    <w:rsid w:val="004B4449"/>
    <w:rsid w:val="004C4136"/>
    <w:rsid w:val="004D3E16"/>
    <w:rsid w:val="004E2E70"/>
    <w:rsid w:val="004F2C58"/>
    <w:rsid w:val="004F5223"/>
    <w:rsid w:val="004F6A8F"/>
    <w:rsid w:val="00500F09"/>
    <w:rsid w:val="00513009"/>
    <w:rsid w:val="00550250"/>
    <w:rsid w:val="005548FD"/>
    <w:rsid w:val="00566CE5"/>
    <w:rsid w:val="00596449"/>
    <w:rsid w:val="005C22A1"/>
    <w:rsid w:val="005C47E1"/>
    <w:rsid w:val="005D2E8E"/>
    <w:rsid w:val="005E3EE1"/>
    <w:rsid w:val="005E4095"/>
    <w:rsid w:val="005E4E08"/>
    <w:rsid w:val="005F3389"/>
    <w:rsid w:val="005F346D"/>
    <w:rsid w:val="005F5664"/>
    <w:rsid w:val="005F63E0"/>
    <w:rsid w:val="005F7D22"/>
    <w:rsid w:val="0060641B"/>
    <w:rsid w:val="006068EE"/>
    <w:rsid w:val="00611A63"/>
    <w:rsid w:val="00612206"/>
    <w:rsid w:val="00616057"/>
    <w:rsid w:val="00630844"/>
    <w:rsid w:val="00645E18"/>
    <w:rsid w:val="00661943"/>
    <w:rsid w:val="00667153"/>
    <w:rsid w:val="00675B04"/>
    <w:rsid w:val="00675FBA"/>
    <w:rsid w:val="00684F4B"/>
    <w:rsid w:val="00690804"/>
    <w:rsid w:val="006A3848"/>
    <w:rsid w:val="006B452D"/>
    <w:rsid w:val="006E62F8"/>
    <w:rsid w:val="006F0BAC"/>
    <w:rsid w:val="006F5FF0"/>
    <w:rsid w:val="007021D0"/>
    <w:rsid w:val="0071343E"/>
    <w:rsid w:val="00717FE0"/>
    <w:rsid w:val="00753A81"/>
    <w:rsid w:val="0077057F"/>
    <w:rsid w:val="0077289D"/>
    <w:rsid w:val="00773C35"/>
    <w:rsid w:val="00790BBF"/>
    <w:rsid w:val="00790E93"/>
    <w:rsid w:val="007A13B8"/>
    <w:rsid w:val="007A39D3"/>
    <w:rsid w:val="007A544E"/>
    <w:rsid w:val="007A6BB9"/>
    <w:rsid w:val="007C1A44"/>
    <w:rsid w:val="007C3EA9"/>
    <w:rsid w:val="007D7C78"/>
    <w:rsid w:val="007F53FA"/>
    <w:rsid w:val="007F7822"/>
    <w:rsid w:val="00800EAF"/>
    <w:rsid w:val="008120CE"/>
    <w:rsid w:val="00812D1B"/>
    <w:rsid w:val="00817081"/>
    <w:rsid w:val="00824CDA"/>
    <w:rsid w:val="008652A9"/>
    <w:rsid w:val="00866A30"/>
    <w:rsid w:val="008677FB"/>
    <w:rsid w:val="008819AA"/>
    <w:rsid w:val="008836DB"/>
    <w:rsid w:val="0089121A"/>
    <w:rsid w:val="008A2B4D"/>
    <w:rsid w:val="008A3AAD"/>
    <w:rsid w:val="008A7D1E"/>
    <w:rsid w:val="008B7C07"/>
    <w:rsid w:val="008C1093"/>
    <w:rsid w:val="008C35EB"/>
    <w:rsid w:val="008D0FC1"/>
    <w:rsid w:val="008E436C"/>
    <w:rsid w:val="008E732D"/>
    <w:rsid w:val="008F4E31"/>
    <w:rsid w:val="008F7156"/>
    <w:rsid w:val="008F7442"/>
    <w:rsid w:val="009171F7"/>
    <w:rsid w:val="00923C01"/>
    <w:rsid w:val="00924ED4"/>
    <w:rsid w:val="00937502"/>
    <w:rsid w:val="009401F1"/>
    <w:rsid w:val="00953A2D"/>
    <w:rsid w:val="00955A6E"/>
    <w:rsid w:val="00962A88"/>
    <w:rsid w:val="009636E0"/>
    <w:rsid w:val="0096453A"/>
    <w:rsid w:val="00966A08"/>
    <w:rsid w:val="009712EB"/>
    <w:rsid w:val="00977406"/>
    <w:rsid w:val="0098037A"/>
    <w:rsid w:val="009A5C1D"/>
    <w:rsid w:val="009B2410"/>
    <w:rsid w:val="009B5CC2"/>
    <w:rsid w:val="009C1871"/>
    <w:rsid w:val="009C1998"/>
    <w:rsid w:val="009C3094"/>
    <w:rsid w:val="009F06E6"/>
    <w:rsid w:val="00A0083C"/>
    <w:rsid w:val="00A00EDB"/>
    <w:rsid w:val="00A02A33"/>
    <w:rsid w:val="00A15476"/>
    <w:rsid w:val="00A27B38"/>
    <w:rsid w:val="00A27E1B"/>
    <w:rsid w:val="00A40CCB"/>
    <w:rsid w:val="00A46DCC"/>
    <w:rsid w:val="00A50849"/>
    <w:rsid w:val="00A53FD6"/>
    <w:rsid w:val="00A653A9"/>
    <w:rsid w:val="00A74852"/>
    <w:rsid w:val="00A8287D"/>
    <w:rsid w:val="00A84C6B"/>
    <w:rsid w:val="00A9412F"/>
    <w:rsid w:val="00AA3597"/>
    <w:rsid w:val="00AC28BB"/>
    <w:rsid w:val="00AD41AA"/>
    <w:rsid w:val="00AE5AF1"/>
    <w:rsid w:val="00AF32A7"/>
    <w:rsid w:val="00B03822"/>
    <w:rsid w:val="00B04CE7"/>
    <w:rsid w:val="00B257A9"/>
    <w:rsid w:val="00B30E37"/>
    <w:rsid w:val="00B316F0"/>
    <w:rsid w:val="00B4470A"/>
    <w:rsid w:val="00B4484E"/>
    <w:rsid w:val="00B44A9D"/>
    <w:rsid w:val="00B5709D"/>
    <w:rsid w:val="00B654C4"/>
    <w:rsid w:val="00B673F8"/>
    <w:rsid w:val="00B8506D"/>
    <w:rsid w:val="00BA15FB"/>
    <w:rsid w:val="00BC29A2"/>
    <w:rsid w:val="00BD40B7"/>
    <w:rsid w:val="00BD4AD1"/>
    <w:rsid w:val="00C00F64"/>
    <w:rsid w:val="00C07320"/>
    <w:rsid w:val="00C104E3"/>
    <w:rsid w:val="00C13F9E"/>
    <w:rsid w:val="00C21292"/>
    <w:rsid w:val="00C263CC"/>
    <w:rsid w:val="00C333B2"/>
    <w:rsid w:val="00C62FE3"/>
    <w:rsid w:val="00C75BA2"/>
    <w:rsid w:val="00C82A53"/>
    <w:rsid w:val="00C860C6"/>
    <w:rsid w:val="00C902C7"/>
    <w:rsid w:val="00CF5516"/>
    <w:rsid w:val="00D047D6"/>
    <w:rsid w:val="00D07B45"/>
    <w:rsid w:val="00D121F8"/>
    <w:rsid w:val="00D16F5D"/>
    <w:rsid w:val="00D20C59"/>
    <w:rsid w:val="00D34897"/>
    <w:rsid w:val="00D34A62"/>
    <w:rsid w:val="00D37FF0"/>
    <w:rsid w:val="00D409C3"/>
    <w:rsid w:val="00D46F98"/>
    <w:rsid w:val="00D815C7"/>
    <w:rsid w:val="00D84D69"/>
    <w:rsid w:val="00D944EE"/>
    <w:rsid w:val="00DA5FB4"/>
    <w:rsid w:val="00DC1E46"/>
    <w:rsid w:val="00E022D3"/>
    <w:rsid w:val="00E23438"/>
    <w:rsid w:val="00E36731"/>
    <w:rsid w:val="00E52EF1"/>
    <w:rsid w:val="00E55897"/>
    <w:rsid w:val="00E62455"/>
    <w:rsid w:val="00E655DF"/>
    <w:rsid w:val="00E7057B"/>
    <w:rsid w:val="00E745B2"/>
    <w:rsid w:val="00E80D67"/>
    <w:rsid w:val="00E82AE3"/>
    <w:rsid w:val="00EA1A1D"/>
    <w:rsid w:val="00EA246F"/>
    <w:rsid w:val="00EB2D6F"/>
    <w:rsid w:val="00EB4743"/>
    <w:rsid w:val="00EB7491"/>
    <w:rsid w:val="00EB7690"/>
    <w:rsid w:val="00EC09A4"/>
    <w:rsid w:val="00ED37DA"/>
    <w:rsid w:val="00EF70DC"/>
    <w:rsid w:val="00F52B49"/>
    <w:rsid w:val="00F56870"/>
    <w:rsid w:val="00F95742"/>
    <w:rsid w:val="00FA0A7E"/>
    <w:rsid w:val="00FA1202"/>
    <w:rsid w:val="00FB3BFA"/>
    <w:rsid w:val="00FE47F3"/>
    <w:rsid w:val="00FF6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32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3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3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513009"/>
    <w:pPr>
      <w:numPr>
        <w:numId w:val="13"/>
      </w:numPr>
    </w:pPr>
  </w:style>
  <w:style w:type="numbering" w:customStyle="1" w:styleId="Style2">
    <w:name w:val="Style2"/>
    <w:uiPriority w:val="99"/>
    <w:rsid w:val="00C333B2"/>
    <w:pPr>
      <w:numPr>
        <w:numId w:val="1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\Desktop\&#1514;&#1512;&#1490;&#1497;&#150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56BB1-C4F7-4A10-9AE3-7B4BFAD8E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תרגיל.dotx</Template>
  <TotalTime>1985</TotalTime>
  <Pages>1</Pages>
  <Words>330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</dc:creator>
  <cp:lastModifiedBy>Tal</cp:lastModifiedBy>
  <cp:revision>3</cp:revision>
  <dcterms:created xsi:type="dcterms:W3CDTF">2012-08-13T06:54:00Z</dcterms:created>
  <dcterms:modified xsi:type="dcterms:W3CDTF">2012-08-14T15:59:00Z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